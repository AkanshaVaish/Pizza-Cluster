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A7291" w14:textId="77777777" w:rsidR="0009336A" w:rsidRDefault="00BF52A1">
      <w:r>
        <w:t xml:space="preserve">Group Name: </w:t>
      </w:r>
      <w:proofErr w:type="spellStart"/>
      <w:r>
        <w:t>PizzaCluster</w:t>
      </w:r>
      <w:proofErr w:type="spellEnd"/>
      <w:r>
        <w:tab/>
      </w:r>
      <w:r>
        <w:tab/>
      </w:r>
      <w:r>
        <w:tab/>
      </w:r>
      <w:r>
        <w:tab/>
      </w:r>
      <w:r>
        <w:tab/>
      </w:r>
      <w:r>
        <w:tab/>
      </w:r>
      <w:r>
        <w:tab/>
      </w:r>
      <w:r>
        <w:tab/>
        <w:t>06/29/2017</w:t>
      </w:r>
    </w:p>
    <w:p w14:paraId="4869E976" w14:textId="77777777" w:rsidR="00BF52A1" w:rsidRDefault="00BF52A1">
      <w:r>
        <w:t xml:space="preserve">Group Members: </w:t>
      </w:r>
      <w:proofErr w:type="spellStart"/>
      <w:r>
        <w:t>Ugur</w:t>
      </w:r>
      <w:proofErr w:type="spellEnd"/>
      <w:r>
        <w:t xml:space="preserve"> Akin, </w:t>
      </w:r>
      <w:proofErr w:type="spellStart"/>
      <w:r>
        <w:t>Rishabh</w:t>
      </w:r>
      <w:proofErr w:type="spellEnd"/>
      <w:r>
        <w:t xml:space="preserve"> </w:t>
      </w:r>
      <w:proofErr w:type="spellStart"/>
      <w:r>
        <w:t>Thanki</w:t>
      </w:r>
      <w:proofErr w:type="spellEnd"/>
      <w:r>
        <w:t xml:space="preserve">, Liam Ling, </w:t>
      </w:r>
      <w:proofErr w:type="spellStart"/>
      <w:r>
        <w:t>Arsalan</w:t>
      </w:r>
      <w:proofErr w:type="spellEnd"/>
      <w:r>
        <w:t xml:space="preserve"> </w:t>
      </w:r>
      <w:proofErr w:type="spellStart"/>
      <w:r>
        <w:t>Mackenojia</w:t>
      </w:r>
      <w:proofErr w:type="spellEnd"/>
      <w:r>
        <w:t xml:space="preserve">, </w:t>
      </w:r>
      <w:proofErr w:type="spellStart"/>
      <w:r>
        <w:t>Raghav</w:t>
      </w:r>
      <w:proofErr w:type="spellEnd"/>
      <w:r>
        <w:t xml:space="preserve"> </w:t>
      </w:r>
      <w:proofErr w:type="gramStart"/>
      <w:r>
        <w:t>Mittal !FIXXXX</w:t>
      </w:r>
      <w:proofErr w:type="gramEnd"/>
      <w:r>
        <w:t>!</w:t>
      </w:r>
    </w:p>
    <w:p w14:paraId="222E23F8" w14:textId="77777777" w:rsidR="00BF52A1" w:rsidRDefault="00BF52A1" w:rsidP="00BF52A1">
      <w:pPr>
        <w:jc w:val="center"/>
      </w:pPr>
      <w:r>
        <w:t>ITERATION-1 PROJECT REPORT</w:t>
      </w:r>
    </w:p>
    <w:p w14:paraId="5F269B3D" w14:textId="77777777" w:rsidR="00BF52A1" w:rsidRDefault="00BF52A1" w:rsidP="00BF52A1">
      <w:r>
        <w:t>Project Summary:</w:t>
      </w:r>
    </w:p>
    <w:p w14:paraId="671E4B33" w14:textId="77777777" w:rsidR="00BF52A1" w:rsidRDefault="00FE2C82" w:rsidP="00BF52A1">
      <w:r>
        <w:tab/>
      </w:r>
      <w:proofErr w:type="spellStart"/>
      <w:r>
        <w:t>PizzaCluster</w:t>
      </w:r>
      <w:proofErr w:type="spellEnd"/>
      <w:r>
        <w:t xml:space="preserve"> is a server side database retrieving system. It allows users to browse pizza restaurant and ordering pizza remotely using any web browsing device. It tracks user information and activity histories to intense the experiences with online pizza ordering. </w:t>
      </w:r>
    </w:p>
    <w:p w14:paraId="1037CDC7" w14:textId="77777777" w:rsidR="00BF52A1" w:rsidRDefault="00BF52A1" w:rsidP="00BF52A1"/>
    <w:p w14:paraId="47DE147F" w14:textId="77777777" w:rsidR="00BF52A1" w:rsidRDefault="00BF52A1" w:rsidP="00BF52A1">
      <w:r>
        <w:t>Iteration-1 Tasks</w:t>
      </w:r>
      <w:r w:rsidR="0031020D">
        <w:t xml:space="preserve"> Summary</w:t>
      </w:r>
      <w:r>
        <w:t>:</w:t>
      </w:r>
    </w:p>
    <w:p w14:paraId="2DC537BC" w14:textId="77777777" w:rsidR="0031020D" w:rsidRDefault="00BF52A1" w:rsidP="00BF52A1">
      <w:r>
        <w:tab/>
        <w:t>We decided to get familiar with Ruby on Rails first and foremost since none of us has more than minimal knowledge about the framework</w:t>
      </w:r>
      <w:r w:rsidR="0031020D">
        <w:t>. We did research and bunch of trial projects to practice the basics and when we felt confident we started the main project. We divided our team into 3 sub-groups and assigned one task to each group. These tasks were taken from our project backlog which we shared through Google Docs. Note that these tasks had the top most priority and we considered each one to be an epic.</w:t>
      </w:r>
      <w:r w:rsidR="003537C4">
        <w:t xml:space="preserve"> Once we assigned our tasks, we started to meet after every class to talk about what we had done since the previous meeting and to see if anyone had anything important to share. This was our version of scrum meetings.</w:t>
      </w:r>
    </w:p>
    <w:p w14:paraId="01F7FAD9" w14:textId="77777777" w:rsidR="003537C4" w:rsidRDefault="003537C4" w:rsidP="00BF52A1"/>
    <w:p w14:paraId="215EF841" w14:textId="77777777" w:rsidR="0031020D" w:rsidRDefault="0031020D" w:rsidP="00BF52A1">
      <w:r>
        <w:t>Iteration-1 Problems/Obstacles:</w:t>
      </w:r>
    </w:p>
    <w:p w14:paraId="5366898A" w14:textId="77777777" w:rsidR="001629E9" w:rsidRDefault="0031020D" w:rsidP="001629E9">
      <w:r>
        <w:tab/>
      </w:r>
      <w:r w:rsidR="003537C4">
        <w:t xml:space="preserve">This is a group project and everyone was </w:t>
      </w:r>
      <w:r w:rsidR="005F5069">
        <w:t>eager to participate but our teamwork was a little bit off. Each of us had a different idea as to how we should be doing things and we often could not reach to a consensus</w:t>
      </w:r>
      <w:r w:rsidR="001629E9">
        <w:t xml:space="preserve">. This made us realize how important management is. </w:t>
      </w:r>
      <w:r w:rsidR="005F5069">
        <w:t xml:space="preserve">As a result, we lost one of our team members. This was a setback as it increased the amount of work one member had to get done if we wanted the project to progress according to our initial plan. </w:t>
      </w:r>
    </w:p>
    <w:p w14:paraId="1FB75F42" w14:textId="77777777" w:rsidR="0031020D" w:rsidRDefault="001629E9" w:rsidP="001629E9">
      <w:pPr>
        <w:ind w:firstLine="720"/>
      </w:pPr>
      <w:r>
        <w:t>Also, we had different levels of understandings of the framework so we often had to work on something together instead of dividing tasks which again crippled our progress more than significantly.</w:t>
      </w:r>
    </w:p>
    <w:p w14:paraId="58CE1E92" w14:textId="77777777" w:rsidR="001629E9" w:rsidRDefault="001629E9" w:rsidP="001629E9">
      <w:pPr>
        <w:ind w:firstLine="720"/>
      </w:pPr>
      <w:r>
        <w:t>Finally, we realized the tasks we assigned initially are too much to be done in too little of a time considering our teamwork problems. So we had to reconsider our progress plan and what features we want in our final version of the project.</w:t>
      </w:r>
    </w:p>
    <w:p w14:paraId="7677BEB2" w14:textId="77777777" w:rsidR="001629E9" w:rsidRDefault="001629E9" w:rsidP="001629E9"/>
    <w:p w14:paraId="6ADBB5F0" w14:textId="77777777" w:rsidR="001629E9" w:rsidRDefault="001629E9" w:rsidP="001629E9">
      <w:r>
        <w:t>Iteration-1 What is done, what is to be done?</w:t>
      </w:r>
    </w:p>
    <w:p w14:paraId="551FF9F2" w14:textId="10BB36C2" w:rsidR="00864954" w:rsidRDefault="00864954" w:rsidP="00864954">
      <w:pPr>
        <w:ind w:firstLine="720"/>
      </w:pPr>
      <w:r>
        <w:t>Basic structure of the website.</w:t>
      </w:r>
    </w:p>
    <w:p w14:paraId="44411B25" w14:textId="01B18ADA" w:rsidR="00864954" w:rsidRDefault="00864954" w:rsidP="00864954">
      <w:pPr>
        <w:ind w:firstLine="720"/>
      </w:pPr>
      <w:r>
        <w:t>Basic user database system.</w:t>
      </w:r>
    </w:p>
    <w:p w14:paraId="57BBAF5B" w14:textId="64B4A883" w:rsidR="00864954" w:rsidRDefault="00864954" w:rsidP="00864954">
      <w:pPr>
        <w:ind w:firstLine="720"/>
      </w:pPr>
      <w:r>
        <w:t>Demo pizza restaurant database.</w:t>
      </w:r>
    </w:p>
    <w:p w14:paraId="132877D5" w14:textId="76879F54" w:rsidR="00864954" w:rsidRDefault="00864954" w:rsidP="00864954">
      <w:pPr>
        <w:ind w:firstLine="720"/>
      </w:pPr>
      <w:r>
        <w:t>Basic GUI.</w:t>
      </w:r>
      <w:bookmarkStart w:id="0" w:name="_GoBack"/>
      <w:bookmarkEnd w:id="0"/>
    </w:p>
    <w:p w14:paraId="09DF9B06" w14:textId="77777777" w:rsidR="001629E9" w:rsidRDefault="001629E9" w:rsidP="001629E9"/>
    <w:p w14:paraId="624AD8C5" w14:textId="77777777" w:rsidR="001629E9" w:rsidRDefault="001629E9" w:rsidP="001629E9">
      <w:r>
        <w:tab/>
      </w:r>
    </w:p>
    <w:p w14:paraId="6C6AE21E" w14:textId="77777777" w:rsidR="005F5069" w:rsidRDefault="005F5069" w:rsidP="00BF52A1">
      <w:r>
        <w:tab/>
      </w:r>
    </w:p>
    <w:sectPr w:rsidR="005F5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A1"/>
    <w:rsid w:val="001629E9"/>
    <w:rsid w:val="0031020D"/>
    <w:rsid w:val="003537C4"/>
    <w:rsid w:val="005F5069"/>
    <w:rsid w:val="00864954"/>
    <w:rsid w:val="008F636D"/>
    <w:rsid w:val="00BF52A1"/>
    <w:rsid w:val="00C97C45"/>
    <w:rsid w:val="00FE2C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5D80"/>
  <w15:chartTrackingRefBased/>
  <w15:docId w15:val="{C5D1C537-C033-4166-9E48-0EA9DEC7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341</Words>
  <Characters>1949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uakin</dc:creator>
  <cp:keywords/>
  <dc:description/>
  <cp:lastModifiedBy>Liam Ling</cp:lastModifiedBy>
  <cp:revision>3</cp:revision>
  <dcterms:created xsi:type="dcterms:W3CDTF">2017-06-29T21:11:00Z</dcterms:created>
  <dcterms:modified xsi:type="dcterms:W3CDTF">2017-06-30T00:41:00Z</dcterms:modified>
</cp:coreProperties>
</file>